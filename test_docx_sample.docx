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B8" w:rsidRDefault="00D63E81">
      <w:r>
        <w:t>Test</w:t>
      </w:r>
      <w:bookmarkStart w:id="0" w:name="_GoBack"/>
      <w:bookmarkEnd w:id="0"/>
    </w:p>
    <w:sectPr w:rsidR="0049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81"/>
    <w:rsid w:val="004973B8"/>
    <w:rsid w:val="00D6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4782D734.dotm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train11</dc:creator>
  <cp:lastModifiedBy>train11</cp:lastModifiedBy>
  <cp:revision>1</cp:revision>
  <dcterms:created xsi:type="dcterms:W3CDTF">2012-08-07T08:50:00Z</dcterms:created>
  <dcterms:modified xsi:type="dcterms:W3CDTF">2012-08-07T08:51:00Z</dcterms:modified>
</cp:coreProperties>
</file>